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Style w:val="6"/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ИССЛЕДОВАНИЕ ДИНАМИЧЕСКИХ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ХАРАКТЕРИСТИК ПОЛУПРОВОДНИКОВЫХ ДИОДОВ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Мухин Г. А.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Сиятелев А.Ю.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абревиатур: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ВФХ - Вольт фазная характеричтика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560" w:firstLineChars="2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исследовании полупроводниковых приборов и освоение математических программ расчета параметров модели полупроводниковых приборов на основе проведенных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Доид модели: </w:t>
      </w:r>
      <w:r>
        <w:rPr>
          <w:rFonts w:hint="default" w:ascii="Times New Roman" w:hAnsi="Times New Roman"/>
          <w:sz w:val="28"/>
          <w:szCs w:val="28"/>
          <w:lang w:val="ru-RU"/>
        </w:rPr>
        <w:t>KD204B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25" o:spt="75" type="#_x0000_t75" style="height:187.95pt;width:467.6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Схема </w:t>
      </w:r>
    </w:p>
    <w:p>
      <w:pPr>
        <w:spacing w:after="0" w:line="360" w:lineRule="auto"/>
        <w:jc w:val="center"/>
      </w:pPr>
      <w:r>
        <w:pict>
          <v:shape id="_x0000_i1026" o:spt="75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27" o:spt="75" type="#_x0000_t75" style="height:151.25pt;width:467.3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ВФХ</w:t>
      </w:r>
    </w:p>
    <w:p>
      <w:pPr>
        <w:spacing w:after="0" w:line="360" w:lineRule="auto"/>
        <w:jc w:val="center"/>
      </w:pPr>
      <w:r>
        <w:pict>
          <v:shape id="_x0000_i1028" o:spt="75" type="#_x0000_t75" style="height:144.25pt;width:467.7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Настройки графика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Stepping: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34" o:spt="75" alt="" type="#_x0000_t75" style="height:184.8pt;width:337.4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239"/>
        <w:ind w:right="7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Проведя анализ, получим резонансные кривые:</w:t>
      </w:r>
    </w:p>
    <w:p>
      <w:pPr>
        <w:spacing w:after="239"/>
        <w:ind w:right="7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9" o:spt="75" alt="" type="#_x0000_t75" style="height:180.1pt;width:448.8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40" o:spt="75" type="#_x0000_t75" style="height:185.7pt;width:457.2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построения зависимости резонансной частоты как функцию напряжения источника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Vvar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выберем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bCs/>
          <w:sz w:val="28"/>
          <w:szCs w:val="28"/>
        </w:rPr>
        <w:t>→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Perfomance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bCs/>
          <w:sz w:val="28"/>
          <w:szCs w:val="28"/>
        </w:rPr>
        <w:t>→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performance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3" o:spt="75" type="#_x0000_t75" style="height:260.7pt;width:331.3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Нажмем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выберем в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Peak_X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41" o:spt="75" type="#_x0000_t75" style="height:216.5pt;width:456.1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Получаем следующий график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35" o:spt="75" alt="" type="#_x0000_t75" style="height:181.9pt;width:435.1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данных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42" o:spt="75" type="#_x0000_t75" style="height:193.6pt;width:139.1pt;" filled="f" o:preferrelative="t" stroked="f" coordsize="21600,21600">
            <v:path/>
            <v:fill on="f" focussize="0,0"/>
            <v:stroke on="f"/>
            <v:imagedata r:id="rId16" cropleft="2475f" croptop="1568f" cropright="1492f" cropbottom="1900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36" o:spt="75" alt="" type="#_x0000_t75" style="height:204.4pt;width:250.4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after="155"/>
        <w:ind w:left="278" w:right="7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рассчитываем емкость диода и строим график ее зависимости от обратного напряжения (вольт-фарадная характеристика):</w:t>
      </w: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30" o:spt="75" alt="" type="#_x0000_t75" style="height:287.8pt;width:465.65pt;" filled="f" o:preferrelative="t" stroked="f" coordsize="21600,21600">
            <v:path/>
            <v:fill on="f" focussize="0,0"/>
            <v:stroke on="f"/>
            <v:imagedata r:id="rId18" cropright="24528f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Провели теоретическое и практическое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исследование ВФХ полупроводникового диода </w:t>
      </w:r>
      <w:r>
        <w:rPr>
          <w:rFonts w:hint="default" w:ascii="Times New Roman" w:hAnsi="Times New Roman"/>
          <w:sz w:val="28"/>
          <w:szCs w:val="28"/>
          <w:lang w:val="ru-RU"/>
        </w:rPr>
        <w:t>KD2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C8508AC"/>
    <w:rsid w:val="164847BB"/>
    <w:rsid w:val="1ED52621"/>
    <w:rsid w:val="550267BC"/>
    <w:rsid w:val="57C911BD"/>
    <w:rsid w:val="57F70059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2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locked/>
    <w:uiPriority w:val="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1"/>
    <w:qFormat/>
    <w:uiPriority w:val="99"/>
    <w:pPr>
      <w:ind w:left="720"/>
    </w:pPr>
  </w:style>
  <w:style w:type="character" w:customStyle="1" w:styleId="11">
    <w:name w:val="List Paragraph Char"/>
    <w:basedOn w:val="4"/>
    <w:link w:val="10"/>
    <w:qFormat/>
    <w:locked/>
    <w:uiPriority w:val="99"/>
  </w:style>
  <w:style w:type="character" w:customStyle="1" w:styleId="12">
    <w:name w:val="Заголовок 4 Char"/>
    <w:link w:val="3"/>
    <w:qFormat/>
    <w:uiPriority w:val="0"/>
    <w:rPr>
      <w:b/>
      <w:bCs/>
      <w:kern w:val="0"/>
      <w:sz w:val="28"/>
      <w:szCs w:val="28"/>
    </w:rPr>
  </w:style>
  <w:style w:type="character" w:customStyle="1" w:styleId="13">
    <w:name w:val="sdcbd487941"/>
    <w:qFormat/>
    <w:uiPriority w:val="0"/>
    <w:rPr>
      <w:color w:val="AA04F9"/>
      <w:u w:val="none"/>
    </w:rPr>
  </w:style>
  <w:style w:type="character" w:customStyle="1" w:styleId="14">
    <w:name w:val="sdcbd487951"/>
    <w:qFormat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2022-03-13T17:32:34Z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