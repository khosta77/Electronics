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аббревиатур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ВАХ - Вольт амперная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характеристика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bookmarkStart w:id="0" w:name="_GoBack"/>
      <w:bookmarkEnd w:id="0"/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D957383"/>
    <w:rsid w:val="1CB35422"/>
    <w:rsid w:val="1ED52621"/>
    <w:rsid w:val="2BE249DC"/>
    <w:rsid w:val="3DE90C9F"/>
    <w:rsid w:val="464A3B8A"/>
    <w:rsid w:val="47230E78"/>
    <w:rsid w:val="550267BC"/>
    <w:rsid w:val="57F70059"/>
    <w:rsid w:val="5B2D154C"/>
    <w:rsid w:val="69736251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8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4 Char"/>
    <w:link w:val="3"/>
    <w:qFormat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18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2022-03-30T15:12:44Z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